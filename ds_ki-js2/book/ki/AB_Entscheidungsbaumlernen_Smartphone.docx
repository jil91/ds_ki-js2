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28EEC" w14:textId="77777777" w:rsidR="006C614F" w:rsidRDefault="006C614F" w:rsidP="006C614F">
      <w:pPr>
        <w:pStyle w:val="berschrift1"/>
        <w:numPr>
          <w:ilvl w:val="0"/>
          <w:numId w:val="0"/>
        </w:numPr>
      </w:pPr>
    </w:p>
    <w:p w14:paraId="71CD3E34" w14:textId="4AD56A0F" w:rsidR="008B306A" w:rsidRDefault="006C614F" w:rsidP="006C614F">
      <w:pPr>
        <w:pStyle w:val="berschrift1"/>
        <w:numPr>
          <w:ilvl w:val="0"/>
          <w:numId w:val="0"/>
        </w:numPr>
      </w:pPr>
      <w:r>
        <w:t>Aufgabe</w:t>
      </w:r>
    </w:p>
    <w:p w14:paraId="3D8467F4" w14:textId="71826B8A" w:rsidR="004207A4" w:rsidRDefault="004207A4" w:rsidP="00170077">
      <w:r>
        <w:t xml:space="preserve">Eine KI soll in einem Online-Shop Jugendlichen Smartphone-Modelle empfehlen, die zu ihren </w:t>
      </w:r>
      <w:proofErr w:type="spellStart"/>
      <w:r>
        <w:t>Auswahlkritierien</w:t>
      </w:r>
      <w:proofErr w:type="spellEnd"/>
      <w:r>
        <w:t xml:space="preserve"> passen. Dafür soll aus den folgenden Trainingsdaten ein Entscheidungsbaum gelernt werden.</w:t>
      </w:r>
    </w:p>
    <w:p w14:paraId="2F02D014" w14:textId="143BB686" w:rsidR="004207A4" w:rsidRPr="004207A4" w:rsidRDefault="004207A4" w:rsidP="00170077">
      <w:r>
        <w:t xml:space="preserve">Jeder Datensatz beschreibt, welche </w:t>
      </w:r>
      <w:r>
        <w:rPr>
          <w:b/>
          <w:bCs/>
        </w:rPr>
        <w:t>Empfehlung</w:t>
      </w:r>
      <w:r>
        <w:t xml:space="preserve"> in der Vergangenheit von menschlichen Verkäufern bei einem bestimmten </w:t>
      </w:r>
      <w:r>
        <w:rPr>
          <w:b/>
          <w:bCs/>
        </w:rPr>
        <w:t>Budget</w:t>
      </w:r>
      <w:r>
        <w:rPr>
          <w:b/>
          <w:bCs/>
          <w:i/>
          <w:iCs/>
        </w:rPr>
        <w:t xml:space="preserve"> </w:t>
      </w:r>
      <w:r>
        <w:t xml:space="preserve">des Jugendlichen und bestimmten Vorstellungen über </w:t>
      </w:r>
      <w:r>
        <w:rPr>
          <w:b/>
          <w:bCs/>
        </w:rPr>
        <w:t xml:space="preserve">Akkulaufzeit, </w:t>
      </w:r>
      <w:r>
        <w:rPr>
          <w:b/>
          <w:bCs/>
        </w:rPr>
        <w:t>Kamera</w:t>
      </w:r>
      <w:r>
        <w:rPr>
          <w:b/>
          <w:bCs/>
        </w:rPr>
        <w:t xml:space="preserve"> </w:t>
      </w:r>
      <w:r>
        <w:t xml:space="preserve">und </w:t>
      </w:r>
      <w:r>
        <w:rPr>
          <w:b/>
          <w:bCs/>
        </w:rPr>
        <w:t>Speicher</w:t>
      </w:r>
      <w:r>
        <w:t>größe des Handys gegeben wurde.</w:t>
      </w:r>
    </w:p>
    <w:tbl>
      <w:tblPr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680"/>
        <w:gridCol w:w="1220"/>
        <w:gridCol w:w="1300"/>
        <w:gridCol w:w="1620"/>
      </w:tblGrid>
      <w:tr w:rsidR="004207A4" w:rsidRPr="004207A4" w14:paraId="66124E57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9798804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  <w:t>Budget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663CCC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  <w:t>Akkulaufzeit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DB2F702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  <w:t>Kamera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5BADAF8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  <w:t>Speicher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C6F54B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de-DE"/>
              </w:rPr>
              <w:t>Empfehlung</w:t>
            </w:r>
          </w:p>
        </w:tc>
      </w:tr>
      <w:tr w:rsidR="004207A4" w:rsidRPr="004207A4" w14:paraId="315EFA68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7545996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9FDC49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6C447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8BD1D0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1FCFC12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A</w:t>
            </w:r>
          </w:p>
        </w:tc>
      </w:tr>
      <w:tr w:rsidR="004207A4" w:rsidRPr="004207A4" w14:paraId="67E3FBEF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B946A4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D7D9C6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CA2C64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15B94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72383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65F77791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44EB33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FFC22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C8BFC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719B5D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56244D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39CDBB30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B2EDD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5BF840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kurz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4F753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egal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2514B4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3C28DF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A</w:t>
            </w:r>
          </w:p>
        </w:tc>
      </w:tr>
      <w:tr w:rsidR="004207A4" w:rsidRPr="004207A4" w14:paraId="4E1FEFD9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92F49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BDD14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1309ED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70C79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BA5439F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11E0ECC8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A413472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285C05E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31D6E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0D2B76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B4930C7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1DACC00B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E867C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E152A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12D583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egal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9D2332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E5C1560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A</w:t>
            </w:r>
          </w:p>
        </w:tc>
      </w:tr>
      <w:tr w:rsidR="004207A4" w:rsidRPr="004207A4" w14:paraId="25D321F4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503A5E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DBEFD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8D77E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3CCBF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46A1C78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748F2E3D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CA58F2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0C30473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8E5CA9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8591A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3321CFF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38EE72D0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EDBE9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2B48370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kurz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233376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egal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79EC3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F66E1B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A</w:t>
            </w:r>
          </w:p>
        </w:tc>
      </w:tr>
      <w:tr w:rsidR="004207A4" w:rsidRPr="004207A4" w14:paraId="17FAE117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B77207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E9E2F90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9389E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1ED7B6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4624B4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18350058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99DEB7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01BE2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DE9272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8ED69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6CBEC4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0BE0E2B1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5AF68D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B15D1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4DC580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9EA088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18163D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4BA60BB6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6545D7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35230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8D4F7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2E10C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8464A87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6B926F41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C1C29D2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F7D3BED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70B663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11ABC9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5F8243A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450DCAF8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C2F49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12D445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A41D45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039B1D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klein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C62601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B</w:t>
            </w:r>
          </w:p>
        </w:tc>
      </w:tr>
      <w:tr w:rsidR="004207A4" w:rsidRPr="004207A4" w14:paraId="38339CB5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3059C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F1A873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lang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D8063E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wichtig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74306B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9727D08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234C4B20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0FAEE3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B4F9D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kurz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E213A9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1910B7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CA2F98C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C</w:t>
            </w:r>
          </w:p>
        </w:tc>
      </w:tr>
      <w:tr w:rsidR="004207A4" w:rsidRPr="004207A4" w14:paraId="2AB0F920" w14:textId="77777777" w:rsidTr="004207A4">
        <w:trPr>
          <w:trHeight w:val="320"/>
        </w:trPr>
        <w:tc>
          <w:tcPr>
            <w:tcW w:w="1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EAC73E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EA6D58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kurz</w:t>
            </w:r>
          </w:p>
        </w:tc>
        <w:tc>
          <w:tcPr>
            <w:tcW w:w="12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7177F4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egal</w:t>
            </w:r>
          </w:p>
        </w:tc>
        <w:tc>
          <w:tcPr>
            <w:tcW w:w="13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137AD8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groß</w:t>
            </w:r>
          </w:p>
        </w:tc>
        <w:tc>
          <w:tcPr>
            <w:tcW w:w="16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B5C9AF1" w14:textId="77777777" w:rsidR="004207A4" w:rsidRPr="004207A4" w:rsidRDefault="004207A4" w:rsidP="004207A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</w:pPr>
            <w:r w:rsidRPr="004207A4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de-DE"/>
              </w:rPr>
              <w:t>Modell A</w:t>
            </w:r>
          </w:p>
        </w:tc>
      </w:tr>
    </w:tbl>
    <w:p w14:paraId="1A4C058C" w14:textId="77777777" w:rsidR="005323A3" w:rsidRDefault="005323A3" w:rsidP="005323A3"/>
    <w:p w14:paraId="3E810308" w14:textId="3D0492CC" w:rsidR="00E5002A" w:rsidRDefault="006C614F" w:rsidP="00E5002A">
      <w:pPr>
        <w:ind w:left="705" w:hanging="705"/>
      </w:pPr>
      <w:r>
        <w:t>a)</w:t>
      </w:r>
      <w:r w:rsidR="00E5002A">
        <w:tab/>
        <w:t xml:space="preserve">Berechne die </w:t>
      </w:r>
      <w:r w:rsidR="00E5002A" w:rsidRPr="004207A4">
        <w:rPr>
          <w:b/>
          <w:bCs/>
        </w:rPr>
        <w:t>Gini-Unreinheit</w:t>
      </w:r>
      <w:r w:rsidR="00E5002A">
        <w:t xml:space="preserve"> der gesamten Tabelle bezüglich des </w:t>
      </w:r>
      <w:r w:rsidR="00E5002A" w:rsidRPr="004207A4">
        <w:rPr>
          <w:b/>
          <w:bCs/>
        </w:rPr>
        <w:t>Zielfeatures</w:t>
      </w:r>
      <w:r w:rsidR="00E5002A">
        <w:t xml:space="preserve"> </w:t>
      </w:r>
      <w:r w:rsidR="00E5002A" w:rsidRPr="006C614F">
        <w:rPr>
          <w:i/>
          <w:iCs/>
        </w:rPr>
        <w:t>„</w:t>
      </w:r>
      <w:r w:rsidR="004207A4" w:rsidRPr="006C614F">
        <w:rPr>
          <w:i/>
          <w:iCs/>
        </w:rPr>
        <w:t>Empfehlung</w:t>
      </w:r>
      <w:r w:rsidR="00E5002A" w:rsidRPr="006C614F">
        <w:rPr>
          <w:i/>
          <w:iCs/>
        </w:rPr>
        <w:t>“</w:t>
      </w:r>
      <w:r w:rsidR="00E5002A">
        <w:t xml:space="preserve"> </w:t>
      </w:r>
      <w:r w:rsidR="00E5002A">
        <w:br/>
        <w:t xml:space="preserve">(Du kannst dazu </w:t>
      </w:r>
      <w:r w:rsidR="00FA2980">
        <w:t xml:space="preserve">die Formeln aus Kapitel 6 (KI) der </w:t>
      </w:r>
      <w:r w:rsidR="00E5002A">
        <w:t>Formelsammlung</w:t>
      </w:r>
      <w:r w:rsidR="00FA2980">
        <w:t xml:space="preserve"> nutzen).</w:t>
      </w:r>
    </w:p>
    <w:p w14:paraId="5472266B" w14:textId="7CAB65C9" w:rsidR="00E5002A" w:rsidRDefault="006C614F" w:rsidP="005323A3">
      <w:r>
        <w:t>b)</w:t>
      </w:r>
      <w:r w:rsidR="00E5002A">
        <w:tab/>
        <w:t xml:space="preserve">Berechne die </w:t>
      </w:r>
      <w:r w:rsidR="00E5002A">
        <w:rPr>
          <w:i/>
        </w:rPr>
        <w:t xml:space="preserve">gewichtete </w:t>
      </w:r>
      <w:r w:rsidR="00E5002A">
        <w:t xml:space="preserve">Gini-Unreinheit </w:t>
      </w:r>
      <w:r w:rsidR="00FA2980">
        <w:t xml:space="preserve">für das Merkmal </w:t>
      </w:r>
      <w:r>
        <w:rPr>
          <w:i/>
          <w:iCs/>
        </w:rPr>
        <w:t>„Budget“</w:t>
      </w:r>
      <w:r w:rsidR="00FA2980">
        <w:t xml:space="preserve"> (wieder bezüglich des Zielfeatures </w:t>
      </w:r>
      <w:r w:rsidRPr="006C614F">
        <w:rPr>
          <w:i/>
          <w:iCs/>
        </w:rPr>
        <w:t>„Empfehlung“</w:t>
      </w:r>
      <w:r w:rsidR="00FA2980">
        <w:t>).</w:t>
      </w:r>
    </w:p>
    <w:p w14:paraId="64A50AA5" w14:textId="29B2F836" w:rsidR="00FA2980" w:rsidRDefault="006C614F" w:rsidP="00FA2980">
      <w:r>
        <w:t>c)</w:t>
      </w:r>
      <w:r w:rsidR="00FA2980">
        <w:tab/>
        <w:t>Angenommen, es ergäben sich die folgenden gewichteten Gini-Unreinheiten</w:t>
      </w:r>
    </w:p>
    <w:p w14:paraId="7B85CD76" w14:textId="5C8EE77D" w:rsidR="00FA2980" w:rsidRDefault="006C614F" w:rsidP="00FA2980">
      <w:pPr>
        <w:pStyle w:val="Listenabsatz"/>
        <w:numPr>
          <w:ilvl w:val="0"/>
          <w:numId w:val="33"/>
        </w:numPr>
      </w:pPr>
      <w:r>
        <w:t>Budget</w:t>
      </w:r>
      <w:r w:rsidR="00FA2980">
        <w:t>: 0,4</w:t>
      </w:r>
    </w:p>
    <w:p w14:paraId="66AB1F91" w14:textId="23B37D3D" w:rsidR="00FA2980" w:rsidRDefault="006C614F" w:rsidP="00FA2980">
      <w:pPr>
        <w:pStyle w:val="Listenabsatz"/>
        <w:numPr>
          <w:ilvl w:val="0"/>
          <w:numId w:val="33"/>
        </w:numPr>
      </w:pPr>
      <w:r>
        <w:t>Akkulaufzeit</w:t>
      </w:r>
      <w:r w:rsidR="00FA2980">
        <w:t>: 0,5</w:t>
      </w:r>
    </w:p>
    <w:p w14:paraId="2EFB2F85" w14:textId="60EC1F41" w:rsidR="00FA2980" w:rsidRDefault="006C614F" w:rsidP="00FA2980">
      <w:pPr>
        <w:pStyle w:val="Listenabsatz"/>
        <w:numPr>
          <w:ilvl w:val="0"/>
          <w:numId w:val="33"/>
        </w:numPr>
      </w:pPr>
      <w:r>
        <w:t>Kamera</w:t>
      </w:r>
      <w:r w:rsidR="00FA2980">
        <w:t>: 0,6</w:t>
      </w:r>
    </w:p>
    <w:p w14:paraId="59E7A71B" w14:textId="77BCF6AE" w:rsidR="006C614F" w:rsidRDefault="006C614F" w:rsidP="00FA2980">
      <w:pPr>
        <w:pStyle w:val="Listenabsatz"/>
        <w:numPr>
          <w:ilvl w:val="0"/>
          <w:numId w:val="33"/>
        </w:numPr>
      </w:pPr>
      <w:r>
        <w:t>Speicher: 0,7</w:t>
      </w:r>
    </w:p>
    <w:p w14:paraId="4793398D" w14:textId="73DD65D3" w:rsidR="00FA2980" w:rsidRDefault="00FA2980" w:rsidP="00FA2980">
      <w:pPr>
        <w:ind w:left="709"/>
      </w:pPr>
      <w:r>
        <w:t>Nenne das Merkmal, das als Wurzelknoten des Entscheidungsbaums gewählt werden sollte.</w:t>
      </w:r>
    </w:p>
    <w:p w14:paraId="6A955340" w14:textId="5169E04B" w:rsidR="00B03BED" w:rsidRPr="00E5002A" w:rsidRDefault="00B03BED" w:rsidP="00B1134E">
      <w:pPr>
        <w:ind w:left="705" w:hanging="705"/>
      </w:pPr>
    </w:p>
    <w:sectPr w:rsidR="00B03BED" w:rsidRPr="00E5002A" w:rsidSect="00170077">
      <w:headerReference w:type="default" r:id="rId8"/>
      <w:pgSz w:w="11906" w:h="16838" w:code="9"/>
      <w:pgMar w:top="1417" w:right="1417" w:bottom="1134" w:left="141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8D86" w14:textId="77777777" w:rsidR="00B0508A" w:rsidRDefault="00B0508A" w:rsidP="00817A5F">
      <w:r>
        <w:separator/>
      </w:r>
    </w:p>
  </w:endnote>
  <w:endnote w:type="continuationSeparator" w:id="0">
    <w:p w14:paraId="25BD7700" w14:textId="77777777" w:rsidR="00B0508A" w:rsidRDefault="00B0508A" w:rsidP="0081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A16F9" w14:textId="77777777" w:rsidR="00B0508A" w:rsidRDefault="00B0508A" w:rsidP="00817A5F">
      <w:r>
        <w:separator/>
      </w:r>
    </w:p>
  </w:footnote>
  <w:footnote w:type="continuationSeparator" w:id="0">
    <w:p w14:paraId="1B7320B8" w14:textId="77777777" w:rsidR="00B0508A" w:rsidRDefault="00B0508A" w:rsidP="0081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740" w:type="dxa"/>
      <w:tblInd w:w="-85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6294"/>
      <w:gridCol w:w="1894"/>
    </w:tblGrid>
    <w:tr w:rsidR="00A355A6" w14:paraId="66113DB7" w14:textId="77777777" w:rsidTr="002A04D2">
      <w:trPr>
        <w:trHeight w:hRule="exact" w:val="1077"/>
      </w:trPr>
      <w:tc>
        <w:tcPr>
          <w:tcW w:w="2552" w:type="dxa"/>
        </w:tcPr>
        <w:p w14:paraId="7F902D4C" w14:textId="77777777" w:rsidR="00A355A6" w:rsidRDefault="00A355A6" w:rsidP="00817A5F"/>
      </w:tc>
      <w:tc>
        <w:tcPr>
          <w:tcW w:w="6294" w:type="dxa"/>
        </w:tcPr>
        <w:p w14:paraId="5926AF40" w14:textId="3C5223EE" w:rsidR="00667DF1" w:rsidRPr="00917525" w:rsidRDefault="00170077" w:rsidP="005323A3">
          <w:pPr>
            <w:pStyle w:val="Titel"/>
            <w:jc w:val="center"/>
          </w:pPr>
          <w:r>
            <w:t>Entscheidungsb</w:t>
          </w:r>
          <w:r w:rsidR="004207A4">
            <w:t>aumlernen</w:t>
          </w:r>
        </w:p>
      </w:tc>
      <w:tc>
        <w:tcPr>
          <w:tcW w:w="1894" w:type="dxa"/>
        </w:tcPr>
        <w:p w14:paraId="3C1E00CB" w14:textId="7972337D" w:rsidR="00946465" w:rsidRDefault="00946465" w:rsidP="00817A5F"/>
      </w:tc>
    </w:tr>
  </w:tbl>
  <w:p w14:paraId="3E798ABE" w14:textId="7C50652A" w:rsidR="00A355A6" w:rsidRPr="00DE0DB3" w:rsidRDefault="00A355A6" w:rsidP="00DE0DB3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124B2E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043C84"/>
    <w:multiLevelType w:val="hybridMultilevel"/>
    <w:tmpl w:val="7FF0870E"/>
    <w:lvl w:ilvl="0" w:tplc="E3D891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7F8"/>
    <w:multiLevelType w:val="hybridMultilevel"/>
    <w:tmpl w:val="783C2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12B5"/>
    <w:multiLevelType w:val="hybridMultilevel"/>
    <w:tmpl w:val="8F0C4B74"/>
    <w:lvl w:ilvl="0" w:tplc="28CCA34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70248"/>
    <w:multiLevelType w:val="hybridMultilevel"/>
    <w:tmpl w:val="69C88390"/>
    <w:lvl w:ilvl="0" w:tplc="BA96958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B0CADD80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D78D27A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1F58B95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04651EE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6B16CD3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5EBA642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C4044BC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61FA4870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A9A3350"/>
    <w:multiLevelType w:val="multilevel"/>
    <w:tmpl w:val="7246677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A5314C"/>
    <w:multiLevelType w:val="hybridMultilevel"/>
    <w:tmpl w:val="2DEE6432"/>
    <w:lvl w:ilvl="0" w:tplc="610EF3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F6221"/>
    <w:multiLevelType w:val="hybridMultilevel"/>
    <w:tmpl w:val="C23C32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17242"/>
    <w:multiLevelType w:val="multilevel"/>
    <w:tmpl w:val="3BAA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E67A9E"/>
    <w:multiLevelType w:val="multilevel"/>
    <w:tmpl w:val="A1467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F0B7A"/>
    <w:multiLevelType w:val="multilevel"/>
    <w:tmpl w:val="DD8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7CFC"/>
    <w:multiLevelType w:val="hybridMultilevel"/>
    <w:tmpl w:val="536A6DC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F0EDC"/>
    <w:multiLevelType w:val="hybridMultilevel"/>
    <w:tmpl w:val="536A6DC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02424"/>
    <w:multiLevelType w:val="multilevel"/>
    <w:tmpl w:val="DBF84666"/>
    <w:styleLink w:val="Aufgabe"/>
    <w:lvl w:ilvl="0">
      <w:start w:val="1"/>
      <w:numFmt w:val="decimal"/>
      <w:pStyle w:val="berschrift1"/>
      <w:lvlText w:val="Aufgabe %1"/>
      <w:lvlJc w:val="left"/>
      <w:pPr>
        <w:ind w:left="360" w:hanging="360"/>
      </w:pPr>
      <w:rPr>
        <w:rFonts w:hint="default"/>
        <w:color w:val="244061" w:themeColor="accent1" w:themeShade="8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4287164"/>
    <w:multiLevelType w:val="multilevel"/>
    <w:tmpl w:val="8D2EB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6F5C6E"/>
    <w:multiLevelType w:val="hybridMultilevel"/>
    <w:tmpl w:val="B26433CC"/>
    <w:lvl w:ilvl="0" w:tplc="72DE1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E57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3D0D14"/>
    <w:multiLevelType w:val="hybridMultilevel"/>
    <w:tmpl w:val="20A0EB2A"/>
    <w:lvl w:ilvl="0" w:tplc="B8B48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80105"/>
    <w:multiLevelType w:val="hybridMultilevel"/>
    <w:tmpl w:val="E35488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4629C"/>
    <w:multiLevelType w:val="hybridMultilevel"/>
    <w:tmpl w:val="123C0A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72742"/>
    <w:multiLevelType w:val="hybridMultilevel"/>
    <w:tmpl w:val="66C4D8D4"/>
    <w:lvl w:ilvl="0" w:tplc="1E68C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E19E9"/>
    <w:multiLevelType w:val="hybridMultilevel"/>
    <w:tmpl w:val="60007396"/>
    <w:lvl w:ilvl="0" w:tplc="CB24C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C80E5C"/>
    <w:multiLevelType w:val="hybridMultilevel"/>
    <w:tmpl w:val="016A97FE"/>
    <w:lvl w:ilvl="0" w:tplc="E3D8914C">
      <w:start w:val="4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A87158D"/>
    <w:multiLevelType w:val="hybridMultilevel"/>
    <w:tmpl w:val="130625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66760"/>
    <w:multiLevelType w:val="hybridMultilevel"/>
    <w:tmpl w:val="30D0E6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55E13"/>
    <w:multiLevelType w:val="multilevel"/>
    <w:tmpl w:val="9A8679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A242BA"/>
    <w:multiLevelType w:val="hybridMultilevel"/>
    <w:tmpl w:val="7DB89C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1514F"/>
    <w:multiLevelType w:val="multilevel"/>
    <w:tmpl w:val="2222E9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64B4D"/>
    <w:multiLevelType w:val="hybridMultilevel"/>
    <w:tmpl w:val="3ED27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27121"/>
    <w:multiLevelType w:val="hybridMultilevel"/>
    <w:tmpl w:val="A3C0AFBA"/>
    <w:lvl w:ilvl="0" w:tplc="1F8A56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6644C"/>
    <w:multiLevelType w:val="hybridMultilevel"/>
    <w:tmpl w:val="C9822B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07290">
    <w:abstractNumId w:val="4"/>
  </w:num>
  <w:num w:numId="2" w16cid:durableId="617489271">
    <w:abstractNumId w:val="24"/>
  </w:num>
  <w:num w:numId="3" w16cid:durableId="1556619417">
    <w:abstractNumId w:val="26"/>
  </w:num>
  <w:num w:numId="4" w16cid:durableId="1049915544">
    <w:abstractNumId w:val="18"/>
  </w:num>
  <w:num w:numId="5" w16cid:durableId="1688603669">
    <w:abstractNumId w:val="7"/>
  </w:num>
  <w:num w:numId="6" w16cid:durableId="831605622">
    <w:abstractNumId w:val="21"/>
  </w:num>
  <w:num w:numId="7" w16cid:durableId="1002392755">
    <w:abstractNumId w:val="17"/>
  </w:num>
  <w:num w:numId="8" w16cid:durableId="1310095407">
    <w:abstractNumId w:val="28"/>
  </w:num>
  <w:num w:numId="9" w16cid:durableId="765610774">
    <w:abstractNumId w:val="27"/>
    <w:lvlOverride w:ilvl="0">
      <w:startOverride w:val="1"/>
    </w:lvlOverride>
  </w:num>
  <w:num w:numId="10" w16cid:durableId="1744599007">
    <w:abstractNumId w:val="25"/>
    <w:lvlOverride w:ilvl="0">
      <w:startOverride w:val="2"/>
    </w:lvlOverride>
  </w:num>
  <w:num w:numId="11" w16cid:durableId="989599995">
    <w:abstractNumId w:val="9"/>
    <w:lvlOverride w:ilvl="0">
      <w:startOverride w:val="3"/>
    </w:lvlOverride>
  </w:num>
  <w:num w:numId="12" w16cid:durableId="173955383">
    <w:abstractNumId w:val="16"/>
  </w:num>
  <w:num w:numId="13" w16cid:durableId="1892493772">
    <w:abstractNumId w:val="8"/>
  </w:num>
  <w:num w:numId="14" w16cid:durableId="979652572">
    <w:abstractNumId w:val="14"/>
  </w:num>
  <w:num w:numId="15" w16cid:durableId="297691197">
    <w:abstractNumId w:val="13"/>
  </w:num>
  <w:num w:numId="16" w16cid:durableId="1668634233">
    <w:abstractNumId w:val="13"/>
  </w:num>
  <w:num w:numId="17" w16cid:durableId="862288476">
    <w:abstractNumId w:val="15"/>
  </w:num>
  <w:num w:numId="18" w16cid:durableId="1033924322">
    <w:abstractNumId w:val="23"/>
  </w:num>
  <w:num w:numId="19" w16cid:durableId="1476870541">
    <w:abstractNumId w:val="6"/>
  </w:num>
  <w:num w:numId="20" w16cid:durableId="60368315">
    <w:abstractNumId w:val="29"/>
  </w:num>
  <w:num w:numId="21" w16cid:durableId="1047224897">
    <w:abstractNumId w:val="0"/>
  </w:num>
  <w:num w:numId="22" w16cid:durableId="418063805">
    <w:abstractNumId w:val="2"/>
  </w:num>
  <w:num w:numId="23" w16cid:durableId="548806172">
    <w:abstractNumId w:val="30"/>
  </w:num>
  <w:num w:numId="24" w16cid:durableId="93913387">
    <w:abstractNumId w:val="13"/>
    <w:lvlOverride w:ilvl="0">
      <w:lvl w:ilvl="0">
        <w:start w:val="1"/>
        <w:numFmt w:val="decimal"/>
        <w:pStyle w:val="berschrift1"/>
        <w:lvlText w:val="Aufgabe %1"/>
        <w:lvlJc w:val="left"/>
        <w:pPr>
          <w:ind w:left="360" w:hanging="360"/>
        </w:pPr>
        <w:rPr>
          <w:rFonts w:hint="default"/>
          <w:color w:val="244061" w:themeColor="accent1" w:themeShade="80"/>
        </w:rPr>
      </w:lvl>
    </w:lvlOverride>
  </w:num>
  <w:num w:numId="25" w16cid:durableId="546264773">
    <w:abstractNumId w:val="11"/>
  </w:num>
  <w:num w:numId="26" w16cid:durableId="231232328">
    <w:abstractNumId w:val="10"/>
  </w:num>
  <w:num w:numId="27" w16cid:durableId="816919734">
    <w:abstractNumId w:val="12"/>
  </w:num>
  <w:num w:numId="28" w16cid:durableId="617835794">
    <w:abstractNumId w:val="19"/>
  </w:num>
  <w:num w:numId="29" w16cid:durableId="933781190">
    <w:abstractNumId w:val="3"/>
  </w:num>
  <w:num w:numId="30" w16cid:durableId="796870146">
    <w:abstractNumId w:val="20"/>
  </w:num>
  <w:num w:numId="31" w16cid:durableId="2071073763">
    <w:abstractNumId w:val="5"/>
  </w:num>
  <w:num w:numId="32" w16cid:durableId="1294874163">
    <w:abstractNumId w:val="1"/>
  </w:num>
  <w:num w:numId="33" w16cid:durableId="295725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77"/>
    <w:rsid w:val="00013BA4"/>
    <w:rsid w:val="0001427A"/>
    <w:rsid w:val="00015F34"/>
    <w:rsid w:val="000222DE"/>
    <w:rsid w:val="00042FF7"/>
    <w:rsid w:val="0005076F"/>
    <w:rsid w:val="00062AFD"/>
    <w:rsid w:val="00064474"/>
    <w:rsid w:val="000701BB"/>
    <w:rsid w:val="000850B2"/>
    <w:rsid w:val="0009038B"/>
    <w:rsid w:val="00094C95"/>
    <w:rsid w:val="000A2609"/>
    <w:rsid w:val="000C4D2D"/>
    <w:rsid w:val="000D193C"/>
    <w:rsid w:val="000D4AE2"/>
    <w:rsid w:val="000E36E3"/>
    <w:rsid w:val="000F27E0"/>
    <w:rsid w:val="000F6FDB"/>
    <w:rsid w:val="0012311C"/>
    <w:rsid w:val="00125F9A"/>
    <w:rsid w:val="0012607B"/>
    <w:rsid w:val="001313B7"/>
    <w:rsid w:val="00132872"/>
    <w:rsid w:val="00136CAE"/>
    <w:rsid w:val="00140D96"/>
    <w:rsid w:val="00147EDA"/>
    <w:rsid w:val="0015698D"/>
    <w:rsid w:val="00165DC6"/>
    <w:rsid w:val="0016720A"/>
    <w:rsid w:val="00170077"/>
    <w:rsid w:val="00170277"/>
    <w:rsid w:val="00174C70"/>
    <w:rsid w:val="00181714"/>
    <w:rsid w:val="0019771D"/>
    <w:rsid w:val="001A354F"/>
    <w:rsid w:val="001A5DF3"/>
    <w:rsid w:val="001B668F"/>
    <w:rsid w:val="001C4DA6"/>
    <w:rsid w:val="001C56E1"/>
    <w:rsid w:val="001C6887"/>
    <w:rsid w:val="001C765B"/>
    <w:rsid w:val="001D3FCD"/>
    <w:rsid w:val="001E2972"/>
    <w:rsid w:val="001E3954"/>
    <w:rsid w:val="001E6585"/>
    <w:rsid w:val="001F29A7"/>
    <w:rsid w:val="001F6A4F"/>
    <w:rsid w:val="001F6D59"/>
    <w:rsid w:val="0020542E"/>
    <w:rsid w:val="00213488"/>
    <w:rsid w:val="00227088"/>
    <w:rsid w:val="00231119"/>
    <w:rsid w:val="002339C8"/>
    <w:rsid w:val="00235F95"/>
    <w:rsid w:val="00252805"/>
    <w:rsid w:val="00260514"/>
    <w:rsid w:val="00263E01"/>
    <w:rsid w:val="00264CBF"/>
    <w:rsid w:val="0026685D"/>
    <w:rsid w:val="002710E5"/>
    <w:rsid w:val="00272471"/>
    <w:rsid w:val="0028018E"/>
    <w:rsid w:val="00286D3E"/>
    <w:rsid w:val="00287EDF"/>
    <w:rsid w:val="00294935"/>
    <w:rsid w:val="002A04D2"/>
    <w:rsid w:val="002A1BC7"/>
    <w:rsid w:val="002A38EB"/>
    <w:rsid w:val="002B44A0"/>
    <w:rsid w:val="002C3BE6"/>
    <w:rsid w:val="002D1E84"/>
    <w:rsid w:val="002E34DA"/>
    <w:rsid w:val="002F0039"/>
    <w:rsid w:val="002F2FB6"/>
    <w:rsid w:val="00306032"/>
    <w:rsid w:val="00307F2E"/>
    <w:rsid w:val="003114B4"/>
    <w:rsid w:val="00317190"/>
    <w:rsid w:val="003239C3"/>
    <w:rsid w:val="00325E20"/>
    <w:rsid w:val="00347FD5"/>
    <w:rsid w:val="00352088"/>
    <w:rsid w:val="003635E3"/>
    <w:rsid w:val="00373F3A"/>
    <w:rsid w:val="00382174"/>
    <w:rsid w:val="00396023"/>
    <w:rsid w:val="003A3790"/>
    <w:rsid w:val="003C2053"/>
    <w:rsid w:val="003C5B68"/>
    <w:rsid w:val="003C6507"/>
    <w:rsid w:val="003D1D4C"/>
    <w:rsid w:val="003D473E"/>
    <w:rsid w:val="003D79CE"/>
    <w:rsid w:val="003E5119"/>
    <w:rsid w:val="003F586F"/>
    <w:rsid w:val="0040265E"/>
    <w:rsid w:val="00407BDB"/>
    <w:rsid w:val="004106F7"/>
    <w:rsid w:val="0041231F"/>
    <w:rsid w:val="0041538F"/>
    <w:rsid w:val="004207A4"/>
    <w:rsid w:val="00423C07"/>
    <w:rsid w:val="00424582"/>
    <w:rsid w:val="00434EDD"/>
    <w:rsid w:val="0044394D"/>
    <w:rsid w:val="00446102"/>
    <w:rsid w:val="00454DDE"/>
    <w:rsid w:val="0045536B"/>
    <w:rsid w:val="00460088"/>
    <w:rsid w:val="00476A5A"/>
    <w:rsid w:val="004779CF"/>
    <w:rsid w:val="004855A6"/>
    <w:rsid w:val="004A1ECB"/>
    <w:rsid w:val="004A32F9"/>
    <w:rsid w:val="004A5DF5"/>
    <w:rsid w:val="004A7F01"/>
    <w:rsid w:val="004C0694"/>
    <w:rsid w:val="004C4250"/>
    <w:rsid w:val="004E165E"/>
    <w:rsid w:val="004F687D"/>
    <w:rsid w:val="004F73C9"/>
    <w:rsid w:val="0051206E"/>
    <w:rsid w:val="00517FA5"/>
    <w:rsid w:val="005258F8"/>
    <w:rsid w:val="005323A3"/>
    <w:rsid w:val="005454A3"/>
    <w:rsid w:val="00545529"/>
    <w:rsid w:val="00551D7B"/>
    <w:rsid w:val="00552F08"/>
    <w:rsid w:val="00562F3B"/>
    <w:rsid w:val="0057373F"/>
    <w:rsid w:val="005779F8"/>
    <w:rsid w:val="0058450B"/>
    <w:rsid w:val="0058665A"/>
    <w:rsid w:val="00593F14"/>
    <w:rsid w:val="005960FE"/>
    <w:rsid w:val="005A3589"/>
    <w:rsid w:val="005A3BAE"/>
    <w:rsid w:val="005A7535"/>
    <w:rsid w:val="005A7C73"/>
    <w:rsid w:val="005B3462"/>
    <w:rsid w:val="005C3104"/>
    <w:rsid w:val="005C3BDD"/>
    <w:rsid w:val="005C4363"/>
    <w:rsid w:val="005C5C47"/>
    <w:rsid w:val="005C6CAF"/>
    <w:rsid w:val="005C71E0"/>
    <w:rsid w:val="005D0281"/>
    <w:rsid w:val="005D5EDB"/>
    <w:rsid w:val="005E1C5A"/>
    <w:rsid w:val="005F6A38"/>
    <w:rsid w:val="00603E04"/>
    <w:rsid w:val="00653E30"/>
    <w:rsid w:val="00655FED"/>
    <w:rsid w:val="00657E2F"/>
    <w:rsid w:val="00666453"/>
    <w:rsid w:val="00666885"/>
    <w:rsid w:val="00667DF1"/>
    <w:rsid w:val="006726D6"/>
    <w:rsid w:val="00674BC5"/>
    <w:rsid w:val="006760E7"/>
    <w:rsid w:val="00683987"/>
    <w:rsid w:val="00695B90"/>
    <w:rsid w:val="006B60EA"/>
    <w:rsid w:val="006C2C82"/>
    <w:rsid w:val="006C404F"/>
    <w:rsid w:val="006C614F"/>
    <w:rsid w:val="006D518F"/>
    <w:rsid w:val="006F751B"/>
    <w:rsid w:val="006F7DDB"/>
    <w:rsid w:val="00706216"/>
    <w:rsid w:val="007124CB"/>
    <w:rsid w:val="00714230"/>
    <w:rsid w:val="00714525"/>
    <w:rsid w:val="0071481C"/>
    <w:rsid w:val="00716149"/>
    <w:rsid w:val="00716EA3"/>
    <w:rsid w:val="00720728"/>
    <w:rsid w:val="00734F33"/>
    <w:rsid w:val="00740088"/>
    <w:rsid w:val="00741165"/>
    <w:rsid w:val="0074196E"/>
    <w:rsid w:val="00744C33"/>
    <w:rsid w:val="00752D12"/>
    <w:rsid w:val="007549E3"/>
    <w:rsid w:val="00761EF6"/>
    <w:rsid w:val="00763D72"/>
    <w:rsid w:val="00765655"/>
    <w:rsid w:val="0076604B"/>
    <w:rsid w:val="007A00F2"/>
    <w:rsid w:val="007A38E7"/>
    <w:rsid w:val="007A393D"/>
    <w:rsid w:val="007B1D64"/>
    <w:rsid w:val="007B7531"/>
    <w:rsid w:val="007C3461"/>
    <w:rsid w:val="00801E0C"/>
    <w:rsid w:val="00807413"/>
    <w:rsid w:val="00817A5F"/>
    <w:rsid w:val="008243B2"/>
    <w:rsid w:val="008303AE"/>
    <w:rsid w:val="00835D3C"/>
    <w:rsid w:val="0083619F"/>
    <w:rsid w:val="00847AD9"/>
    <w:rsid w:val="00853990"/>
    <w:rsid w:val="00854ACD"/>
    <w:rsid w:val="008672EA"/>
    <w:rsid w:val="00872742"/>
    <w:rsid w:val="0087568A"/>
    <w:rsid w:val="00876F2C"/>
    <w:rsid w:val="008914AA"/>
    <w:rsid w:val="00892BC8"/>
    <w:rsid w:val="00893FB7"/>
    <w:rsid w:val="008960B4"/>
    <w:rsid w:val="00897C22"/>
    <w:rsid w:val="008A72DD"/>
    <w:rsid w:val="008A737A"/>
    <w:rsid w:val="008B01EB"/>
    <w:rsid w:val="008B306A"/>
    <w:rsid w:val="008B52EA"/>
    <w:rsid w:val="008B753A"/>
    <w:rsid w:val="008E791D"/>
    <w:rsid w:val="008F58CE"/>
    <w:rsid w:val="008F5C91"/>
    <w:rsid w:val="00900F5D"/>
    <w:rsid w:val="009012BF"/>
    <w:rsid w:val="00904AB4"/>
    <w:rsid w:val="009079F9"/>
    <w:rsid w:val="009147A1"/>
    <w:rsid w:val="00917525"/>
    <w:rsid w:val="00927E29"/>
    <w:rsid w:val="00932EBB"/>
    <w:rsid w:val="00942A81"/>
    <w:rsid w:val="00944AA7"/>
    <w:rsid w:val="00946465"/>
    <w:rsid w:val="00955125"/>
    <w:rsid w:val="009559FF"/>
    <w:rsid w:val="00956FC8"/>
    <w:rsid w:val="00957AA2"/>
    <w:rsid w:val="0096063B"/>
    <w:rsid w:val="0097683B"/>
    <w:rsid w:val="0098406F"/>
    <w:rsid w:val="00995697"/>
    <w:rsid w:val="00996136"/>
    <w:rsid w:val="0099625D"/>
    <w:rsid w:val="0099798A"/>
    <w:rsid w:val="009A4A54"/>
    <w:rsid w:val="009A715D"/>
    <w:rsid w:val="009C3818"/>
    <w:rsid w:val="009E5FC3"/>
    <w:rsid w:val="009F2370"/>
    <w:rsid w:val="009F5DD3"/>
    <w:rsid w:val="009F6AE6"/>
    <w:rsid w:val="00A00144"/>
    <w:rsid w:val="00A03082"/>
    <w:rsid w:val="00A03B64"/>
    <w:rsid w:val="00A051FE"/>
    <w:rsid w:val="00A1187D"/>
    <w:rsid w:val="00A22146"/>
    <w:rsid w:val="00A3074B"/>
    <w:rsid w:val="00A31C55"/>
    <w:rsid w:val="00A32632"/>
    <w:rsid w:val="00A355A6"/>
    <w:rsid w:val="00A4046F"/>
    <w:rsid w:val="00A43202"/>
    <w:rsid w:val="00A43667"/>
    <w:rsid w:val="00A4536F"/>
    <w:rsid w:val="00A52E04"/>
    <w:rsid w:val="00A56EDE"/>
    <w:rsid w:val="00A57A50"/>
    <w:rsid w:val="00A60460"/>
    <w:rsid w:val="00A6331E"/>
    <w:rsid w:val="00A80426"/>
    <w:rsid w:val="00A8137C"/>
    <w:rsid w:val="00A90AFE"/>
    <w:rsid w:val="00AB57B4"/>
    <w:rsid w:val="00AB6554"/>
    <w:rsid w:val="00AC0F71"/>
    <w:rsid w:val="00AC3E54"/>
    <w:rsid w:val="00AC512C"/>
    <w:rsid w:val="00AD2E12"/>
    <w:rsid w:val="00AD7333"/>
    <w:rsid w:val="00AE4521"/>
    <w:rsid w:val="00B03BED"/>
    <w:rsid w:val="00B0508A"/>
    <w:rsid w:val="00B07674"/>
    <w:rsid w:val="00B1134E"/>
    <w:rsid w:val="00B11EC7"/>
    <w:rsid w:val="00B15662"/>
    <w:rsid w:val="00B1782F"/>
    <w:rsid w:val="00B226CF"/>
    <w:rsid w:val="00B2456A"/>
    <w:rsid w:val="00B37AF9"/>
    <w:rsid w:val="00B423C7"/>
    <w:rsid w:val="00B428D0"/>
    <w:rsid w:val="00B47EFF"/>
    <w:rsid w:val="00B65921"/>
    <w:rsid w:val="00B76974"/>
    <w:rsid w:val="00B77083"/>
    <w:rsid w:val="00B828B7"/>
    <w:rsid w:val="00B92983"/>
    <w:rsid w:val="00BA4D53"/>
    <w:rsid w:val="00BA7592"/>
    <w:rsid w:val="00BB420F"/>
    <w:rsid w:val="00BC2231"/>
    <w:rsid w:val="00BD7BA1"/>
    <w:rsid w:val="00BE3C58"/>
    <w:rsid w:val="00BF55E3"/>
    <w:rsid w:val="00C16B62"/>
    <w:rsid w:val="00C269C0"/>
    <w:rsid w:val="00C3161A"/>
    <w:rsid w:val="00C3786C"/>
    <w:rsid w:val="00C41B04"/>
    <w:rsid w:val="00C46651"/>
    <w:rsid w:val="00C51F36"/>
    <w:rsid w:val="00C661F6"/>
    <w:rsid w:val="00C672D2"/>
    <w:rsid w:val="00C7312C"/>
    <w:rsid w:val="00C754AB"/>
    <w:rsid w:val="00C803C3"/>
    <w:rsid w:val="00C808BA"/>
    <w:rsid w:val="00C834F2"/>
    <w:rsid w:val="00C85BF6"/>
    <w:rsid w:val="00C94ED5"/>
    <w:rsid w:val="00C95F26"/>
    <w:rsid w:val="00CA13C9"/>
    <w:rsid w:val="00CB39FF"/>
    <w:rsid w:val="00CC069A"/>
    <w:rsid w:val="00CC2AA6"/>
    <w:rsid w:val="00CD7BEA"/>
    <w:rsid w:val="00CE3776"/>
    <w:rsid w:val="00CE40B9"/>
    <w:rsid w:val="00CE4805"/>
    <w:rsid w:val="00D20BD3"/>
    <w:rsid w:val="00D30460"/>
    <w:rsid w:val="00D319B7"/>
    <w:rsid w:val="00D33018"/>
    <w:rsid w:val="00D366F4"/>
    <w:rsid w:val="00D418AB"/>
    <w:rsid w:val="00D50765"/>
    <w:rsid w:val="00D61D61"/>
    <w:rsid w:val="00D7335F"/>
    <w:rsid w:val="00D83A32"/>
    <w:rsid w:val="00D91F30"/>
    <w:rsid w:val="00D97532"/>
    <w:rsid w:val="00DA311A"/>
    <w:rsid w:val="00DA33DC"/>
    <w:rsid w:val="00DB250B"/>
    <w:rsid w:val="00DB6F5C"/>
    <w:rsid w:val="00DC0EA6"/>
    <w:rsid w:val="00DC211D"/>
    <w:rsid w:val="00DC4113"/>
    <w:rsid w:val="00DC6DA0"/>
    <w:rsid w:val="00DD63E9"/>
    <w:rsid w:val="00DE0DB3"/>
    <w:rsid w:val="00DE50A3"/>
    <w:rsid w:val="00DE635D"/>
    <w:rsid w:val="00DF5713"/>
    <w:rsid w:val="00DF77C3"/>
    <w:rsid w:val="00E07411"/>
    <w:rsid w:val="00E16BA4"/>
    <w:rsid w:val="00E17F5A"/>
    <w:rsid w:val="00E2052E"/>
    <w:rsid w:val="00E23C57"/>
    <w:rsid w:val="00E26D2F"/>
    <w:rsid w:val="00E276A3"/>
    <w:rsid w:val="00E41BDB"/>
    <w:rsid w:val="00E41D84"/>
    <w:rsid w:val="00E5002A"/>
    <w:rsid w:val="00E61CD6"/>
    <w:rsid w:val="00E65AB4"/>
    <w:rsid w:val="00E67167"/>
    <w:rsid w:val="00E67C37"/>
    <w:rsid w:val="00E73EB3"/>
    <w:rsid w:val="00E86CDE"/>
    <w:rsid w:val="00E968F4"/>
    <w:rsid w:val="00EB0844"/>
    <w:rsid w:val="00EB46D8"/>
    <w:rsid w:val="00EC121C"/>
    <w:rsid w:val="00EC5819"/>
    <w:rsid w:val="00EC5830"/>
    <w:rsid w:val="00ED5265"/>
    <w:rsid w:val="00ED5C98"/>
    <w:rsid w:val="00EE0367"/>
    <w:rsid w:val="00EE42DF"/>
    <w:rsid w:val="00EF13A0"/>
    <w:rsid w:val="00EF1766"/>
    <w:rsid w:val="00EF3A84"/>
    <w:rsid w:val="00EF5712"/>
    <w:rsid w:val="00F127E4"/>
    <w:rsid w:val="00F1386C"/>
    <w:rsid w:val="00F149CF"/>
    <w:rsid w:val="00F15CBB"/>
    <w:rsid w:val="00F20D17"/>
    <w:rsid w:val="00F23B23"/>
    <w:rsid w:val="00F3223A"/>
    <w:rsid w:val="00F35E31"/>
    <w:rsid w:val="00F41A9E"/>
    <w:rsid w:val="00F4235A"/>
    <w:rsid w:val="00F6335A"/>
    <w:rsid w:val="00F80709"/>
    <w:rsid w:val="00FA2980"/>
    <w:rsid w:val="00FB78A4"/>
    <w:rsid w:val="00FE50CF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663FCA"/>
  <w15:docId w15:val="{31D933F4-2681-4CBC-B992-FB2348D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  <w:ind w:left="567"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23A3"/>
    <w:pPr>
      <w:spacing w:after="160" w:line="259" w:lineRule="auto"/>
      <w:ind w:left="0" w:firstLine="0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7A5F"/>
    <w:pPr>
      <w:keepNext/>
      <w:keepLines/>
      <w:numPr>
        <w:numId w:val="16"/>
      </w:numPr>
      <w:spacing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0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0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01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01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01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01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01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01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6051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60514"/>
    <w:pPr>
      <w:tabs>
        <w:tab w:val="center" w:pos="4536"/>
        <w:tab w:val="right" w:pos="9072"/>
      </w:tabs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01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rsid w:val="003C6507"/>
    <w:pPr>
      <w:spacing w:before="100" w:beforeAutospacing="1" w:after="100" w:afterAutospacing="1"/>
    </w:pPr>
  </w:style>
  <w:style w:type="paragraph" w:styleId="Textkrper-Zeileneinzug">
    <w:name w:val="Body Text Indent"/>
    <w:basedOn w:val="Standard"/>
    <w:link w:val="Textkrper-ZeileneinzugZchn"/>
    <w:rsid w:val="003C6507"/>
    <w:pPr>
      <w:ind w:left="1080"/>
    </w:pPr>
    <w:rPr>
      <w:rFonts w:ascii="Comic Sans MS" w:hAnsi="Comic Sans MS" w:cs="Arial"/>
      <w:color w:val="000000"/>
      <w:szCs w:val="23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C6507"/>
    <w:rPr>
      <w:rFonts w:ascii="Comic Sans MS" w:hAnsi="Comic Sans MS" w:cs="Arial"/>
      <w:color w:val="000000"/>
      <w:sz w:val="24"/>
      <w:szCs w:val="23"/>
    </w:rPr>
  </w:style>
  <w:style w:type="paragraph" w:styleId="Sprechblasentext">
    <w:name w:val="Balloon Text"/>
    <w:basedOn w:val="Standard"/>
    <w:link w:val="SprechblasentextZchn"/>
    <w:rsid w:val="000E36E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E36E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47AD9"/>
    <w:rPr>
      <w:color w:val="0000FF"/>
      <w:u w:val="single"/>
    </w:rPr>
  </w:style>
  <w:style w:type="table" w:styleId="Tabellenraster">
    <w:name w:val="Table Grid"/>
    <w:basedOn w:val="NormaleTabelle"/>
    <w:rsid w:val="00BD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6685D"/>
    <w:rPr>
      <w:color w:val="808080"/>
    </w:rPr>
  </w:style>
  <w:style w:type="character" w:styleId="BesuchterLink">
    <w:name w:val="FollowedHyperlink"/>
    <w:basedOn w:val="Absatz-Standardschriftart"/>
    <w:rsid w:val="00407BDB"/>
    <w:rPr>
      <w:color w:val="800080" w:themeColor="followedHyperlink"/>
      <w:u w:val="single"/>
    </w:rPr>
  </w:style>
  <w:style w:type="character" w:customStyle="1" w:styleId="text1">
    <w:name w:val="text1"/>
    <w:basedOn w:val="Absatz-Standardschriftart"/>
    <w:rsid w:val="00932EBB"/>
    <w:rPr>
      <w:rFonts w:ascii="Arial" w:hAnsi="Arial" w:cs="Arial" w:hint="default"/>
      <w:strike w:val="0"/>
      <w:dstrike w:val="0"/>
      <w:color w:val="FEFEFE"/>
      <w:sz w:val="15"/>
      <w:szCs w:val="15"/>
      <w:u w:val="none"/>
      <w:effect w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0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01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01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01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01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018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01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0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17525"/>
    <w:pPr>
      <w:tabs>
        <w:tab w:val="left" w:pos="7797"/>
      </w:tabs>
      <w:spacing w:after="0" w:line="240" w:lineRule="auto"/>
      <w:ind w:left="1276" w:hanging="1276"/>
    </w:pPr>
    <w:rPr>
      <w:sz w:val="40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917525"/>
    <w:rPr>
      <w:sz w:val="40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018E"/>
    <w:pPr>
      <w:numPr>
        <w:ilvl w:val="1"/>
      </w:numPr>
      <w:ind w:left="567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01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280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28018E"/>
    <w:rPr>
      <w:i/>
      <w:iCs/>
    </w:rPr>
  </w:style>
  <w:style w:type="paragraph" w:styleId="KeinLeerraum">
    <w:name w:val="No Spacing"/>
    <w:basedOn w:val="Standard"/>
    <w:uiPriority w:val="1"/>
    <w:qFormat/>
    <w:rsid w:val="00817A5F"/>
  </w:style>
  <w:style w:type="paragraph" w:styleId="Listenabsatz">
    <w:name w:val="List Paragraph"/>
    <w:basedOn w:val="Standard"/>
    <w:uiPriority w:val="34"/>
    <w:qFormat/>
    <w:rsid w:val="0028018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8018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8018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01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018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28018E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28018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28018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28018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8018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018E"/>
    <w:pPr>
      <w:outlineLvl w:val="9"/>
    </w:pPr>
  </w:style>
  <w:style w:type="numbering" w:customStyle="1" w:styleId="Aufgabe">
    <w:name w:val="Aufgabe"/>
    <w:uiPriority w:val="99"/>
    <w:rsid w:val="005C6CAF"/>
    <w:pPr>
      <w:numPr>
        <w:numId w:val="15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E968F4"/>
  </w:style>
  <w:style w:type="paragraph" w:styleId="Aufzhlungszeichen">
    <w:name w:val="List Bullet"/>
    <w:basedOn w:val="Standard"/>
    <w:unhideWhenUsed/>
    <w:rsid w:val="00A355A6"/>
    <w:pPr>
      <w:numPr>
        <w:numId w:val="21"/>
      </w:numPr>
      <w:contextualSpacing/>
    </w:pPr>
  </w:style>
  <w:style w:type="paragraph" w:customStyle="1" w:styleId="Rahmengestrichelt">
    <w:name w:val="Rahmen gestrichelt"/>
    <w:basedOn w:val="Standard"/>
    <w:link w:val="RahmengestricheltZchn"/>
    <w:qFormat/>
    <w:rsid w:val="00761EF6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RahmengestricheltZchn">
    <w:name w:val="Rahmen gestrichelt Zchn"/>
    <w:basedOn w:val="Absatz-Standardschriftart"/>
    <w:link w:val="Rahmengestrichelt"/>
    <w:rsid w:val="00761EF6"/>
  </w:style>
  <w:style w:type="table" w:styleId="Gitternetztabelle2">
    <w:name w:val="Grid Table 2"/>
    <w:basedOn w:val="NormaleTabelle"/>
    <w:uiPriority w:val="47"/>
    <w:rsid w:val="001700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434">
                  <w:marLeft w:val="216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437">
                  <w:marLeft w:val="30"/>
                  <w:marRight w:val="0"/>
                  <w:marTop w:val="8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kumente\Benutzerdefinierte%20Office-Vorlagen\Vorlage%20Arbeitsblatt%202020%20RFG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3BE79-6535-4D8F-8709-942D1C04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D:\OneDrive\Dokumente\Benutzerdefinierte Office-Vorlagen\Vorlage Arbeitsblatt 2020 RFGS.dotx</Template>
  <TotalTime>0</TotalTime>
  <Pages>1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Übungsblatt: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Übungsblatt:</dc:title>
  <dc:creator>Michael Brenner</dc:creator>
  <cp:lastModifiedBy>Brenner, Michael</cp:lastModifiedBy>
  <cp:revision>3</cp:revision>
  <cp:lastPrinted>2024-12-03T13:54:00Z</cp:lastPrinted>
  <dcterms:created xsi:type="dcterms:W3CDTF">2024-12-03T13:16:00Z</dcterms:created>
  <dcterms:modified xsi:type="dcterms:W3CDTF">2024-12-03T13:54:00Z</dcterms:modified>
</cp:coreProperties>
</file>